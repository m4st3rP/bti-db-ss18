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246" w:rsidRDefault="00B33F39" w:rsidP="00B33F39">
      <w:pPr>
        <w:pStyle w:val="berschrift1"/>
      </w:pPr>
      <w:r>
        <w:t>Aufgabe 8</w:t>
      </w:r>
    </w:p>
    <w:p w:rsidR="00B33F39" w:rsidRDefault="00B33F39" w:rsidP="00B33F39">
      <w:r>
        <w:t>Es soll gegebene Tabelle zunächst in 2NF und dann in 3NF umgeformt werden:</w:t>
      </w:r>
    </w:p>
    <w:tbl>
      <w:tblPr>
        <w:tblW w:w="13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  <w:gridCol w:w="1340"/>
        <w:gridCol w:w="1340"/>
        <w:gridCol w:w="1340"/>
        <w:gridCol w:w="1340"/>
        <w:gridCol w:w="1340"/>
      </w:tblGrid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Vorlesung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Semester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Dozent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Fachbereich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Fakultät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proofErr w:type="spellStart"/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MatNr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proofErr w:type="spellStart"/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StudentName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Note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bestanden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SWS</w:t>
            </w: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Zukunft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FB1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Informatik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12345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StudentName1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2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ja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</w:t>
            </w: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Zukunft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Informatik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23456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ja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</w:t>
            </w: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Zukunft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Informatik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34567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nein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</w:t>
            </w: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CGII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Schultz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Informatik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12345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ja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6</w:t>
            </w: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CGII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Schultz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Informatik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98765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ja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6</w:t>
            </w: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CGII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Schultz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Informatik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76543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4.3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nein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6</w:t>
            </w: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SS2014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Zukunft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Informatik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76543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</w:t>
            </w: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SS2014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Zukunft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Informatik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86543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</w:t>
            </w: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Steffens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Informatik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23456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2.7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ja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</w:t>
            </w: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proofErr w:type="spellStart"/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Both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BWL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35679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</w:t>
            </w: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FD1</w:t>
            </w:r>
          </w:p>
        </w:tc>
        <w:tc>
          <w:tcPr>
            <w:tcW w:w="93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Vorlesung, Semester, </w:t>
            </w:r>
            <w:proofErr w:type="spellStart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MatNr</w:t>
            </w:r>
            <w:proofErr w:type="spellEnd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-&gt; Dozent, Fachbereich, Fakultät, </w:t>
            </w:r>
            <w:proofErr w:type="spellStart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StudentName</w:t>
            </w:r>
            <w:proofErr w:type="spellEnd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Note, bestanden, SWS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FD2</w:t>
            </w:r>
          </w:p>
        </w:tc>
        <w:tc>
          <w:tcPr>
            <w:tcW w:w="5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Vorlesung, Semester -&gt; Dozent, Fachbereich, Fakultät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FD3</w:t>
            </w:r>
          </w:p>
        </w:tc>
        <w:tc>
          <w:tcPr>
            <w:tcW w:w="4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Dozent -&gt; Fachbereich</w:t>
            </w:r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Fakultät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FD4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Vorlesung -&gt; SWS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FD5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Note -&gt; bestanden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FD6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MatNr</w:t>
            </w:r>
            <w:proofErr w:type="spellEnd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-&gt; </w:t>
            </w:r>
            <w:proofErr w:type="spellStart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StudentName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FD7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Fachbereich -&gt; Fakultät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B33F39">
        <w:trPr>
          <w:trHeight w:val="270"/>
        </w:trPr>
        <w:tc>
          <w:tcPr>
            <w:tcW w:w="93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Prüfungsgeschehen(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 xml:space="preserve">Vorlesung, Semester, </w:t>
            </w:r>
            <w:proofErr w:type="spellStart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MatNr</w:t>
            </w:r>
            <w:proofErr w:type="spellEnd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,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Dozent, Fachbereich, Fakultät, </w:t>
            </w:r>
            <w:proofErr w:type="spellStart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StudentName</w:t>
            </w:r>
            <w:proofErr w:type="spellEnd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, Note, bestanden, SWS)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3F39" w:rsidRDefault="00B33F39" w:rsidP="00B33F39"/>
    <w:p w:rsidR="00B33F39" w:rsidRDefault="00B33F39" w:rsidP="00B33F39">
      <w:r>
        <w:t>Die Umwandlung in die 2NF geschieht durch Umwandeln von partiell abhängigen Attributen (abhängig nur von einem Teil des Primärschlüssels) zu neuen Relationsschemata mit den Abhängigkeiten als Fremdschlüsseln.</w:t>
      </w:r>
    </w:p>
    <w:p w:rsidR="00B33F39" w:rsidRDefault="00B33F39" w:rsidP="00B33F39">
      <w:r>
        <w:t>Dahingehend betrachten wir hier die Funktionalen Abhängigkeiten FD2, FD4 und FD6. Nach Umwandlung sieht das Ergebnis wie folgt aus (nächste Seite):</w:t>
      </w:r>
    </w:p>
    <w:p w:rsidR="00B33F39" w:rsidRDefault="00B33F39" w:rsidP="00B33F39">
      <w:r>
        <w:br w:type="page"/>
      </w:r>
    </w:p>
    <w:tbl>
      <w:tblPr>
        <w:tblW w:w="11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  <w:gridCol w:w="1340"/>
        <w:gridCol w:w="1340"/>
        <w:gridCol w:w="1960"/>
      </w:tblGrid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lang w:eastAsia="de-DE"/>
              </w:rPr>
              <w:lastRenderedPageBreak/>
              <w:t>Zweite Normalform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  <w:lang w:eastAsia="de-DE"/>
              </w:rPr>
              <w:t>Vorlesung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  <w:lang w:eastAsia="de-DE"/>
              </w:rPr>
              <w:t>Semester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  <w:lang w:eastAsia="de-DE"/>
              </w:rPr>
            </w:pPr>
            <w:proofErr w:type="spellStart"/>
            <w:r w:rsidRPr="00D2043A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  <w:lang w:eastAsia="de-DE"/>
              </w:rPr>
              <w:t>MatNr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lang w:eastAsia="de-DE"/>
              </w:rPr>
              <w:t>Note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lang w:eastAsia="de-DE"/>
              </w:rPr>
              <w:t>bestanden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  <w:lang w:eastAsia="de-DE"/>
              </w:rPr>
              <w:t>Vorlesung*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lang w:eastAsia="de-DE"/>
              </w:rPr>
              <w:t>SWS</w:t>
            </w: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DBS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WS2015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12345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2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ja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DBS</w:t>
            </w:r>
          </w:p>
        </w:tc>
        <w:tc>
          <w:tcPr>
            <w:tcW w:w="19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4</w:t>
            </w: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DBS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23456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ja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CGII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6</w:t>
            </w: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DBS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34567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nein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RE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4</w:t>
            </w: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CGII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12345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ja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CGII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98765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ja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FD1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Vorlesung -&gt; SWS</w:t>
            </w: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CGII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76543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4,3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nein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</w:p>
        </w:tc>
        <w:tc>
          <w:tcPr>
            <w:tcW w:w="3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Vorlesungszeiten(</w:t>
            </w:r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  <w:lang w:eastAsia="de-DE"/>
              </w:rPr>
              <w:t>DBS*,</w:t>
            </w:r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 SWS)</w:t>
            </w: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DBS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SS2014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76543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DBS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SS2014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86543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23456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2,7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ja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WS2016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35679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FD1</w:t>
            </w:r>
          </w:p>
        </w:tc>
        <w:tc>
          <w:tcPr>
            <w:tcW w:w="4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Vorlesung, Semester, </w:t>
            </w:r>
            <w:proofErr w:type="spellStart"/>
            <w:r w:rsidRPr="00D204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MatNr</w:t>
            </w:r>
            <w:proofErr w:type="spellEnd"/>
            <w:r w:rsidRPr="00D204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-&gt;  Note, bestanden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FD2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Note -&gt; bestanden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D2043A" w:rsidRPr="00D2043A" w:rsidTr="00D2043A">
        <w:trPr>
          <w:trHeight w:val="270"/>
        </w:trPr>
        <w:tc>
          <w:tcPr>
            <w:tcW w:w="5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Prüfungen(</w:t>
            </w:r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  <w:lang w:eastAsia="de-DE"/>
              </w:rPr>
              <w:t xml:space="preserve">Vorlesung, Semester, </w:t>
            </w:r>
            <w:proofErr w:type="spellStart"/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  <w:lang w:eastAsia="de-DE"/>
              </w:rPr>
              <w:t>MatNr</w:t>
            </w:r>
            <w:proofErr w:type="spellEnd"/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  <w:lang w:eastAsia="de-DE"/>
              </w:rPr>
              <w:t>,</w:t>
            </w:r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 Note, bestanden, SWS)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  <w:lang w:eastAsia="de-DE"/>
              </w:rPr>
              <w:t>Vorlesung*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  <w:lang w:eastAsia="de-DE"/>
              </w:rPr>
              <w:t>Semester*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lang w:eastAsia="de-DE"/>
              </w:rPr>
              <w:t>Dozent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lang w:eastAsia="de-DE"/>
              </w:rPr>
              <w:t>Fachbereich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lang w:eastAsia="de-DE"/>
              </w:rPr>
              <w:t>Fakultät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  <w:lang w:eastAsia="de-DE"/>
              </w:rPr>
            </w:pPr>
            <w:proofErr w:type="spellStart"/>
            <w:r w:rsidRPr="00D2043A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  <w:lang w:eastAsia="de-DE"/>
              </w:rPr>
              <w:t>MatNr</w:t>
            </w:r>
            <w:proofErr w:type="spellEnd"/>
            <w:r w:rsidRPr="00D2043A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  <w:lang w:eastAsia="de-DE"/>
              </w:rPr>
              <w:t>*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lang w:eastAsia="de-DE"/>
              </w:rPr>
            </w:pPr>
            <w:proofErr w:type="spellStart"/>
            <w:r w:rsidRPr="00D2043A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lang w:eastAsia="de-DE"/>
              </w:rPr>
              <w:t>StudentName</w:t>
            </w:r>
            <w:proofErr w:type="spellEnd"/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DBS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WS2015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Zukunft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FB1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Informatik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12345</w:t>
            </w:r>
          </w:p>
        </w:tc>
        <w:tc>
          <w:tcPr>
            <w:tcW w:w="19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StudentName1</w:t>
            </w: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CGII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Schultz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FB2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Informatik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23456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StudentName2</w:t>
            </w: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DBS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SS2014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Zukunft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FB1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Informatik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34567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StudentName3</w:t>
            </w: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Steffens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FB3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Informatik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98765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StudentName4</w:t>
            </w: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WS2016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proofErr w:type="spellStart"/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Both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FB4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BWL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76543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StudentName5</w:t>
            </w: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86543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StudentName6</w:t>
            </w: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FD1</w:t>
            </w:r>
          </w:p>
        </w:tc>
        <w:tc>
          <w:tcPr>
            <w:tcW w:w="5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Vorlesung, Semester -&gt; Dozent, Fachbereich, Fakultät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35679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3F3F76"/>
                <w:sz w:val="18"/>
                <w:szCs w:val="18"/>
                <w:lang w:eastAsia="de-DE"/>
              </w:rPr>
              <w:t>StudentName7</w:t>
            </w: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FD2</w:t>
            </w:r>
          </w:p>
        </w:tc>
        <w:tc>
          <w:tcPr>
            <w:tcW w:w="4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Dozent -&gt; </w:t>
            </w:r>
            <w:proofErr w:type="spellStart"/>
            <w:r w:rsidRPr="00D204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Fachbereicht</w:t>
            </w:r>
            <w:proofErr w:type="spellEnd"/>
            <w:r w:rsidRPr="00D204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, Fakultät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D2043A" w:rsidRPr="00D2043A" w:rsidTr="00D2043A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FD3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Fachbereich -&gt; Fakultät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FD1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D204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MatNr</w:t>
            </w:r>
            <w:proofErr w:type="spellEnd"/>
            <w:r w:rsidRPr="00D204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-&gt; </w:t>
            </w:r>
            <w:proofErr w:type="spellStart"/>
            <w:r w:rsidRPr="00D2043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StudentName</w:t>
            </w:r>
            <w:proofErr w:type="spellEnd"/>
          </w:p>
        </w:tc>
      </w:tr>
      <w:tr w:rsidR="00D2043A" w:rsidRPr="00D2043A" w:rsidTr="00D2043A">
        <w:trPr>
          <w:trHeight w:val="270"/>
        </w:trPr>
        <w:tc>
          <w:tcPr>
            <w:tcW w:w="67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Modulverteilung(</w:t>
            </w:r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  <w:lang w:eastAsia="de-DE"/>
              </w:rPr>
              <w:t>Vorlesung*, Semester*,</w:t>
            </w:r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 Dozent, Fachbereich, Fakultät)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3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043A" w:rsidRPr="00D2043A" w:rsidRDefault="00D2043A" w:rsidP="00D204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Studenten(</w:t>
            </w:r>
            <w:proofErr w:type="spellStart"/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  <w:lang w:eastAsia="de-DE"/>
              </w:rPr>
              <w:t>MatNr</w:t>
            </w:r>
            <w:proofErr w:type="spellEnd"/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  <w:lang w:eastAsia="de-DE"/>
              </w:rPr>
              <w:t>*,</w:t>
            </w:r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StudentName</w:t>
            </w:r>
            <w:proofErr w:type="spellEnd"/>
            <w:r w:rsidRPr="00D2043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de-DE"/>
              </w:rPr>
              <w:t>)</w:t>
            </w:r>
          </w:p>
        </w:tc>
      </w:tr>
    </w:tbl>
    <w:p w:rsidR="00B33F39" w:rsidRDefault="00B33F39" w:rsidP="00B33F39"/>
    <w:p w:rsidR="00B33F39" w:rsidRDefault="00B33F39" w:rsidP="00B33F39">
      <w:r>
        <w:t>Die folgende Umwandlung in 3NF soll nicht-Primärschlüssel-Abhängigkeiten aus Attributen entfernen. Dafür betrachten wir alle FD2 und FD3 (s. n. Seite):</w:t>
      </w:r>
    </w:p>
    <w:p w:rsidR="00B33F39" w:rsidRDefault="00B33F39" w:rsidP="00B33F39">
      <w:r>
        <w:br w:type="page"/>
      </w:r>
      <w:bookmarkStart w:id="0" w:name="_GoBack"/>
      <w:bookmarkEnd w:id="0"/>
    </w:p>
    <w:tbl>
      <w:tblPr>
        <w:tblW w:w="15309" w:type="dxa"/>
        <w:tblInd w:w="-7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  <w:gridCol w:w="1340"/>
        <w:gridCol w:w="1340"/>
        <w:gridCol w:w="1340"/>
        <w:gridCol w:w="1340"/>
        <w:gridCol w:w="1340"/>
        <w:gridCol w:w="1909"/>
      </w:tblGrid>
      <w:tr w:rsidR="00B33F39" w:rsidRPr="00B33F39" w:rsidTr="00536166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lastRenderedPageBreak/>
              <w:t>Dritte Normalform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536166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Vorlesung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Semester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proofErr w:type="spellStart"/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MatNr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Note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Vorlesung*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Semester*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Dozent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proofErr w:type="spellStart"/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MatNr</w:t>
            </w:r>
            <w:proofErr w:type="spellEnd"/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*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proofErr w:type="spellStart"/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StudentName</w:t>
            </w:r>
            <w:proofErr w:type="spellEnd"/>
          </w:p>
        </w:tc>
      </w:tr>
      <w:tr w:rsidR="00B33F39" w:rsidRPr="00B33F39" w:rsidTr="00536166">
        <w:trPr>
          <w:trHeight w:val="270"/>
        </w:trPr>
        <w:tc>
          <w:tcPr>
            <w:tcW w:w="1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12345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Zukunft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12345</w:t>
            </w:r>
          </w:p>
        </w:tc>
        <w:tc>
          <w:tcPr>
            <w:tcW w:w="190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StudentName1</w:t>
            </w:r>
          </w:p>
        </w:tc>
      </w:tr>
      <w:tr w:rsidR="00B33F39" w:rsidRPr="00B33F39" w:rsidTr="00536166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23456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CGII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Schultz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23456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StudentName2</w:t>
            </w:r>
          </w:p>
        </w:tc>
      </w:tr>
      <w:tr w:rsidR="00B33F39" w:rsidRPr="00B33F39" w:rsidTr="00536166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34567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SS2014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Zukunft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34567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StudentName3</w:t>
            </w:r>
          </w:p>
        </w:tc>
      </w:tr>
      <w:tr w:rsidR="00B33F39" w:rsidRPr="00B33F39" w:rsidTr="00536166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CGII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12345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Steffens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98765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StudentName4</w:t>
            </w:r>
          </w:p>
        </w:tc>
      </w:tr>
      <w:tr w:rsidR="00B33F39" w:rsidRPr="00B33F39" w:rsidTr="00536166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CGII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98765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proofErr w:type="spellStart"/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Both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76543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StudentName5</w:t>
            </w:r>
          </w:p>
        </w:tc>
      </w:tr>
      <w:tr w:rsidR="00B33F39" w:rsidRPr="00B33F39" w:rsidTr="00536166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CGII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76543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4.3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86543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StudentName6</w:t>
            </w:r>
          </w:p>
        </w:tc>
      </w:tr>
      <w:tr w:rsidR="00B33F39" w:rsidRPr="00B33F39" w:rsidTr="00536166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SS2014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76543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FD1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Vorlesung, Semester -&gt; Dozent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35679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StudentName7</w:t>
            </w:r>
          </w:p>
        </w:tc>
      </w:tr>
      <w:tr w:rsidR="00B33F39" w:rsidRPr="00B33F39" w:rsidTr="00536166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SS2014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86543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4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Modulverteilung(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Vorlesung*, Semester*,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Dozent)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536166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23456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2.7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FD1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MatNr</w:t>
            </w:r>
            <w:proofErr w:type="spellEnd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-&gt; </w:t>
            </w:r>
            <w:proofErr w:type="spellStart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StudentName</w:t>
            </w:r>
            <w:proofErr w:type="spellEnd"/>
          </w:p>
        </w:tc>
      </w:tr>
      <w:tr w:rsidR="00B33F39" w:rsidRPr="00B33F39" w:rsidTr="00536166">
        <w:trPr>
          <w:trHeight w:val="27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WS2016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35679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NULL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Studenten(</w:t>
            </w:r>
            <w:proofErr w:type="spellStart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MatNr</w:t>
            </w:r>
            <w:proofErr w:type="spellEnd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*,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StudentName</w:t>
            </w:r>
            <w:proofErr w:type="spellEnd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</w:tr>
      <w:tr w:rsidR="00B33F39" w:rsidRPr="00B33F39" w:rsidTr="00536166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536166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FD1</w:t>
            </w:r>
          </w:p>
        </w:tc>
        <w:tc>
          <w:tcPr>
            <w:tcW w:w="4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Vorlesung, Semester, </w:t>
            </w:r>
            <w:proofErr w:type="spellStart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MatNr</w:t>
            </w:r>
            <w:proofErr w:type="spellEnd"/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-&gt;  Note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536166">
        <w:trPr>
          <w:trHeight w:val="240"/>
        </w:trPr>
        <w:tc>
          <w:tcPr>
            <w:tcW w:w="4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Prüfungen(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 xml:space="preserve">Vorlesung, Semester, </w:t>
            </w:r>
            <w:proofErr w:type="spellStart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MatNr</w:t>
            </w:r>
            <w:proofErr w:type="spellEnd"/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,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Note)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536166">
        <w:trPr>
          <w:trHeight w:val="24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536166">
        <w:trPr>
          <w:trHeight w:val="255"/>
        </w:trPr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Vorlesung*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SWS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Note*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bestanden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Dozent*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Fachbereich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  <w:u w:val="single"/>
              </w:rPr>
              <w:t>Fachbereich*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44546A"/>
                <w:sz w:val="18"/>
                <w:szCs w:val="18"/>
              </w:rPr>
              <w:t>Fakultät</w:t>
            </w:r>
          </w:p>
        </w:tc>
      </w:tr>
      <w:tr w:rsidR="00B33F39" w:rsidRPr="00B33F39" w:rsidTr="00536166">
        <w:trPr>
          <w:trHeight w:val="240"/>
        </w:trPr>
        <w:tc>
          <w:tcPr>
            <w:tcW w:w="1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DBS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1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ja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Zukunft</w:t>
            </w:r>
          </w:p>
        </w:tc>
        <w:tc>
          <w:tcPr>
            <w:tcW w:w="134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FB1</w:t>
            </w:r>
          </w:p>
        </w:tc>
        <w:tc>
          <w:tcPr>
            <w:tcW w:w="190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Informatik</w:t>
            </w:r>
          </w:p>
        </w:tc>
      </w:tr>
      <w:tr w:rsidR="00B33F39" w:rsidRPr="00B33F39" w:rsidTr="00536166">
        <w:trPr>
          <w:trHeight w:val="24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CGII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ja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Schultz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FB2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Informatik</w:t>
            </w:r>
          </w:p>
        </w:tc>
      </w:tr>
      <w:tr w:rsidR="00B33F39" w:rsidRPr="00B33F39" w:rsidTr="00536166">
        <w:trPr>
          <w:trHeight w:val="240"/>
        </w:trPr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RE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2.7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ja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Steffens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FB3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Informatik</w:t>
            </w:r>
          </w:p>
        </w:tc>
      </w:tr>
      <w:tr w:rsidR="00B33F39" w:rsidRPr="00B33F39" w:rsidTr="00536166">
        <w:trPr>
          <w:trHeight w:val="24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ja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proofErr w:type="spellStart"/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Both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FB4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BWL</w:t>
            </w:r>
          </w:p>
        </w:tc>
      </w:tr>
      <w:tr w:rsidR="00B33F39" w:rsidRPr="00B33F39" w:rsidTr="00536166">
        <w:trPr>
          <w:trHeight w:val="24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FD1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Vorlesung -&gt; SWS</w:t>
            </w: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4.3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nein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536166">
        <w:trPr>
          <w:trHeight w:val="240"/>
        </w:trPr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Vorlesungszeiten(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DBS*,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SWS)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  <w:t>nein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FD1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Dozent -&gt; Fachbereich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FD1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Fachbereich -&gt; Fakultät</w:t>
            </w:r>
          </w:p>
        </w:tc>
      </w:tr>
      <w:tr w:rsidR="00B33F39" w:rsidRPr="00B33F39" w:rsidTr="00536166">
        <w:trPr>
          <w:trHeight w:val="24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Fachbereiche(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Dozent*,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Fachbereich)</w:t>
            </w:r>
          </w:p>
        </w:tc>
        <w:tc>
          <w:tcPr>
            <w:tcW w:w="3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Fakultäten(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Fachbereich*,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Fakultät)</w:t>
            </w:r>
          </w:p>
        </w:tc>
      </w:tr>
      <w:tr w:rsidR="00B33F39" w:rsidRPr="00B33F39" w:rsidTr="00536166">
        <w:trPr>
          <w:trHeight w:val="24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FD1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Note -&gt; bestanden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F39" w:rsidRPr="00B33F39" w:rsidTr="00536166">
        <w:trPr>
          <w:trHeight w:val="24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Bestehend(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u w:val="single"/>
              </w:rPr>
              <w:t>Note*,</w:t>
            </w:r>
            <w:r w:rsidRPr="00B33F3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bestanden)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3F39" w:rsidRPr="00B33F39" w:rsidRDefault="00B33F39" w:rsidP="00B33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3F39" w:rsidRDefault="00B33F39" w:rsidP="00B33F39"/>
    <w:p w:rsidR="00536166" w:rsidRDefault="00536166" w:rsidP="00B33F39">
      <w:r>
        <w:t xml:space="preserve">Dies ist die dritte Normalform, sie besteht aus Relationsschemen, welche jeweils nur noch eine Funktionale Abhängigkeit besitzen. </w:t>
      </w:r>
    </w:p>
    <w:p w:rsidR="00536166" w:rsidRPr="00B33F39" w:rsidRDefault="00536166" w:rsidP="00B33F39">
      <w:r>
        <w:t xml:space="preserve">Diese FDs sind jedoch trivial, da die rechte Menge jeweils eindeutig durch die linke Menge bestimmt wird und die linke Menge </w:t>
      </w:r>
      <w:r w:rsidRPr="00536166">
        <w:t xml:space="preserve">minimal </w:t>
      </w:r>
      <w:r>
        <w:t>ist.</w:t>
      </w:r>
    </w:p>
    <w:sectPr w:rsidR="00536166" w:rsidRPr="00B33F39" w:rsidSect="00B33F39">
      <w:pgSz w:w="16838" w:h="11906" w:orient="landscape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F39"/>
    <w:rsid w:val="00536166"/>
    <w:rsid w:val="00AE2246"/>
    <w:rsid w:val="00B33F39"/>
    <w:rsid w:val="00D2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BEEE27-5313-44A2-8912-2150D23C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33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3F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3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397307A</Template>
  <TotalTime>0</TotalTime>
  <Pages>3</Pages>
  <Words>633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schallwelle9000@live.de</dc:creator>
  <cp:keywords/>
  <dc:description/>
  <cp:lastModifiedBy>Jannsen, Finn-Frederik</cp:lastModifiedBy>
  <cp:revision>2</cp:revision>
  <dcterms:created xsi:type="dcterms:W3CDTF">2018-06-18T13:55:00Z</dcterms:created>
  <dcterms:modified xsi:type="dcterms:W3CDTF">2018-06-20T10:54:00Z</dcterms:modified>
</cp:coreProperties>
</file>